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8124" w14:textId="2B3C9CF9" w:rsidR="00981190" w:rsidRDefault="00B62C8A" w:rsidP="00B62C8A">
      <w:pPr>
        <w:pStyle w:val="Titel2"/>
        <w:rPr>
          <w:lang w:val="de-AT" w:eastAsia="de-AT"/>
        </w:rPr>
      </w:pPr>
      <w:r>
        <w:rPr>
          <w:lang w:val="de-AT" w:eastAsia="de-AT"/>
        </w:rPr>
        <w:t>User Stories</w:t>
      </w:r>
    </w:p>
    <w:p w14:paraId="7A2378AE" w14:textId="77777777" w:rsidR="00762723" w:rsidRDefault="00762723" w:rsidP="00762723">
      <w:pPr>
        <w:rPr>
          <w:b/>
          <w:lang w:val="de-AT" w:eastAsia="de-AT"/>
        </w:rPr>
      </w:pPr>
      <w:r w:rsidRPr="00F02F49">
        <w:rPr>
          <w:b/>
          <w:lang w:val="de-AT" w:eastAsia="de-AT"/>
        </w:rPr>
        <w:t>Drohnenpilot</w:t>
      </w:r>
    </w:p>
    <w:p w14:paraId="2DC99600" w14:textId="6F124677" w:rsidR="00F02F49" w:rsidRDefault="00F02F49" w:rsidP="00762723">
      <w:pPr>
        <w:rPr>
          <w:lang w:val="de-AT" w:eastAsia="de-AT"/>
        </w:rPr>
      </w:pPr>
      <w:r>
        <w:rPr>
          <w:lang w:val="de-AT" w:eastAsia="de-AT"/>
        </w:rPr>
        <w:t xml:space="preserve">Als Drohnenpilot möchte ich, </w:t>
      </w:r>
      <w:r w:rsidR="003943A1">
        <w:rPr>
          <w:lang w:val="de-AT" w:eastAsia="de-AT"/>
        </w:rPr>
        <w:t>dass ich mich auf den Drohnenflug konzetrieren kann</w:t>
      </w:r>
      <w:r w:rsidR="008F5064">
        <w:rPr>
          <w:lang w:val="de-AT" w:eastAsia="de-AT"/>
        </w:rPr>
        <w:t xml:space="preserve">, damit dieser </w:t>
      </w:r>
      <w:r w:rsidR="001E77FB">
        <w:rPr>
          <w:lang w:val="de-AT" w:eastAsia="de-AT"/>
        </w:rPr>
        <w:t>r</w:t>
      </w:r>
      <w:r w:rsidR="008F5064">
        <w:rPr>
          <w:lang w:val="de-AT" w:eastAsia="de-AT"/>
        </w:rPr>
        <w:t>eibungslos ablaufen kann.</w:t>
      </w:r>
      <w:r w:rsidR="00E23605">
        <w:rPr>
          <w:lang w:val="de-AT" w:eastAsia="de-AT"/>
        </w:rPr>
        <w:t xml:space="preserve"> </w:t>
      </w:r>
    </w:p>
    <w:p w14:paraId="381F1F13" w14:textId="77777777" w:rsidR="00F56663" w:rsidRDefault="00F56663" w:rsidP="00762723">
      <w:pPr>
        <w:rPr>
          <w:lang w:val="de-AT" w:eastAsia="de-AT"/>
        </w:rPr>
      </w:pPr>
    </w:p>
    <w:p w14:paraId="6A3A24D6" w14:textId="2A2736A2" w:rsidR="00493AB2" w:rsidRDefault="00666D58" w:rsidP="00762723">
      <w:pPr>
        <w:rPr>
          <w:lang w:val="de-AT" w:eastAsia="de-AT"/>
        </w:rPr>
      </w:pPr>
      <w:r>
        <w:rPr>
          <w:lang w:val="de-AT" w:eastAsia="de-AT"/>
        </w:rPr>
        <w:t xml:space="preserve">Als Drohnenpilot möchte ich, dass ich Rückmeldungen </w:t>
      </w:r>
      <w:r w:rsidR="0073215B">
        <w:rPr>
          <w:lang w:val="de-AT" w:eastAsia="de-AT"/>
        </w:rPr>
        <w:t xml:space="preserve">zum Status des Fluges und der Rehkitzsuche bekomme. </w:t>
      </w:r>
    </w:p>
    <w:p w14:paraId="6F36B038" w14:textId="77777777" w:rsidR="00F56663" w:rsidRDefault="00F56663" w:rsidP="00762723">
      <w:pPr>
        <w:rPr>
          <w:lang w:val="de-AT" w:eastAsia="de-AT"/>
        </w:rPr>
      </w:pPr>
    </w:p>
    <w:p w14:paraId="45FDD53D" w14:textId="7E276007" w:rsidR="00845F73" w:rsidRDefault="00D810B0" w:rsidP="00762723">
      <w:pPr>
        <w:rPr>
          <w:lang w:val="de-AT" w:eastAsia="de-AT"/>
        </w:rPr>
      </w:pPr>
      <w:r>
        <w:rPr>
          <w:lang w:val="de-AT" w:eastAsia="de-AT"/>
        </w:rPr>
        <w:t xml:space="preserve">Als Drohnenpilot möchte ich, dass das System zuverlässig und ohne </w:t>
      </w:r>
      <w:r w:rsidR="00244DE8">
        <w:rPr>
          <w:lang w:val="de-AT" w:eastAsia="de-AT"/>
        </w:rPr>
        <w:t xml:space="preserve">langer Vorbereitung funktioniert, damit </w:t>
      </w:r>
      <w:r w:rsidR="00A86C3B">
        <w:rPr>
          <w:lang w:val="de-AT" w:eastAsia="de-AT"/>
        </w:rPr>
        <w:t xml:space="preserve">ich </w:t>
      </w:r>
      <w:r w:rsidR="00A955CC">
        <w:rPr>
          <w:lang w:val="de-AT" w:eastAsia="de-AT"/>
        </w:rPr>
        <w:t xml:space="preserve">schnell mit einem </w:t>
      </w:r>
      <w:r w:rsidR="00C947CE">
        <w:rPr>
          <w:lang w:val="de-AT" w:eastAsia="de-AT"/>
        </w:rPr>
        <w:t>effektiven Flug starten kann.</w:t>
      </w:r>
      <w:r w:rsidR="0088121C">
        <w:rPr>
          <w:lang w:val="de-AT" w:eastAsia="de-AT"/>
        </w:rPr>
        <w:t xml:space="preserve"> </w:t>
      </w:r>
    </w:p>
    <w:p w14:paraId="1F2C815E" w14:textId="77777777" w:rsidR="00F56663" w:rsidRDefault="00F56663" w:rsidP="00762723">
      <w:pPr>
        <w:rPr>
          <w:lang w:val="de-AT" w:eastAsia="de-AT"/>
        </w:rPr>
      </w:pPr>
    </w:p>
    <w:p w14:paraId="194F72C6" w14:textId="4D294458" w:rsidR="00AF3346" w:rsidRDefault="00AF3346" w:rsidP="00762723">
      <w:pPr>
        <w:rPr>
          <w:lang w:val="de-AT" w:eastAsia="de-AT"/>
        </w:rPr>
      </w:pPr>
      <w:r>
        <w:rPr>
          <w:lang w:val="de-AT" w:eastAsia="de-AT"/>
        </w:rPr>
        <w:t xml:space="preserve">Als Drohnenpilot möchte ich, dass </w:t>
      </w:r>
      <w:r w:rsidR="009F3179">
        <w:rPr>
          <w:lang w:val="de-AT" w:eastAsia="de-AT"/>
        </w:rPr>
        <w:t xml:space="preserve">ich </w:t>
      </w:r>
      <w:r w:rsidR="00AD7FA6">
        <w:rPr>
          <w:lang w:val="de-AT" w:eastAsia="de-AT"/>
        </w:rPr>
        <w:t xml:space="preserve">schnell und unkompliziert meine Helfer dem Flug hinzufügen kann, </w:t>
      </w:r>
      <w:r w:rsidR="009E258B">
        <w:rPr>
          <w:lang w:val="de-AT" w:eastAsia="de-AT"/>
        </w:rPr>
        <w:t xml:space="preserve">um </w:t>
      </w:r>
      <w:r w:rsidR="001158FA">
        <w:rPr>
          <w:lang w:val="de-AT" w:eastAsia="de-AT"/>
        </w:rPr>
        <w:t xml:space="preserve">keine Zeit zu verlieren. </w:t>
      </w:r>
    </w:p>
    <w:p w14:paraId="0317ABF7" w14:textId="77777777" w:rsidR="00F56663" w:rsidRPr="00845F73" w:rsidRDefault="00F56663" w:rsidP="00762723">
      <w:pPr>
        <w:rPr>
          <w:lang w:val="de-AT" w:eastAsia="de-AT"/>
        </w:rPr>
      </w:pPr>
    </w:p>
    <w:p w14:paraId="6086D9DD" w14:textId="586DBBAF" w:rsidR="00762723" w:rsidRDefault="00762723" w:rsidP="00B62C8A">
      <w:pPr>
        <w:rPr>
          <w:b/>
          <w:lang w:val="de-AT" w:eastAsia="de-AT"/>
        </w:rPr>
      </w:pPr>
      <w:r w:rsidRPr="00F02F49">
        <w:rPr>
          <w:b/>
          <w:lang w:val="de-AT" w:eastAsia="de-AT"/>
        </w:rPr>
        <w:t>Helfer</w:t>
      </w:r>
    </w:p>
    <w:p w14:paraId="389059DF" w14:textId="6FD980C1" w:rsidR="009E135D" w:rsidRDefault="00644D38" w:rsidP="00B62C8A">
      <w:pPr>
        <w:rPr>
          <w:lang w:val="de-AT" w:eastAsia="de-AT"/>
        </w:rPr>
      </w:pPr>
      <w:r>
        <w:rPr>
          <w:lang w:val="de-AT" w:eastAsia="de-AT"/>
        </w:rPr>
        <w:t>Als Helfer möchte ich</w:t>
      </w:r>
      <w:r w:rsidR="00BA479C">
        <w:rPr>
          <w:lang w:val="de-AT" w:eastAsia="de-AT"/>
        </w:rPr>
        <w:t xml:space="preserve">, </w:t>
      </w:r>
      <w:r w:rsidR="00277D22">
        <w:rPr>
          <w:lang w:val="de-AT" w:eastAsia="de-AT"/>
        </w:rPr>
        <w:t xml:space="preserve">dass ich </w:t>
      </w:r>
      <w:r w:rsidR="00D70F31">
        <w:rPr>
          <w:lang w:val="de-AT" w:eastAsia="de-AT"/>
        </w:rPr>
        <w:t xml:space="preserve">zuverlässig und </w:t>
      </w:r>
      <w:r w:rsidR="003B41E2">
        <w:rPr>
          <w:lang w:val="de-AT" w:eastAsia="de-AT"/>
        </w:rPr>
        <w:t xml:space="preserve">genau zum Rehkitz geleitet werde, damit </w:t>
      </w:r>
      <w:r w:rsidR="004A530C">
        <w:rPr>
          <w:lang w:val="de-AT" w:eastAsia="de-AT"/>
        </w:rPr>
        <w:t>keine unnötigen Wege oder Wartezeiten durch Kommunikation entstehen.</w:t>
      </w:r>
    </w:p>
    <w:p w14:paraId="563A026C" w14:textId="77777777" w:rsidR="00F56663" w:rsidRDefault="00F56663" w:rsidP="00B62C8A">
      <w:pPr>
        <w:rPr>
          <w:lang w:val="de-AT" w:eastAsia="de-AT"/>
        </w:rPr>
      </w:pPr>
    </w:p>
    <w:p w14:paraId="216BBECD" w14:textId="224FB2AB" w:rsidR="007C1E8F" w:rsidRDefault="004A1FB7" w:rsidP="00B62C8A">
      <w:pPr>
        <w:rPr>
          <w:lang w:val="de-AT" w:eastAsia="de-AT"/>
        </w:rPr>
      </w:pPr>
      <w:r>
        <w:rPr>
          <w:lang w:val="de-AT" w:eastAsia="de-AT"/>
        </w:rPr>
        <w:t xml:space="preserve">Als Helfer </w:t>
      </w:r>
      <w:r w:rsidR="00513268">
        <w:rPr>
          <w:lang w:val="de-AT" w:eastAsia="de-AT"/>
        </w:rPr>
        <w:t xml:space="preserve">und Laie möchte ich, </w:t>
      </w:r>
      <w:r w:rsidR="005E2FD2">
        <w:rPr>
          <w:lang w:val="de-AT" w:eastAsia="de-AT"/>
        </w:rPr>
        <w:t xml:space="preserve">dass </w:t>
      </w:r>
      <w:r w:rsidR="0090533C">
        <w:rPr>
          <w:lang w:val="de-AT" w:eastAsia="de-AT"/>
        </w:rPr>
        <w:t xml:space="preserve">die Handhabung der App </w:t>
      </w:r>
      <w:r w:rsidR="00BB68B9">
        <w:rPr>
          <w:lang w:val="de-AT" w:eastAsia="de-AT"/>
        </w:rPr>
        <w:t xml:space="preserve">selbsterklärend </w:t>
      </w:r>
      <w:r w:rsidR="009177E9">
        <w:rPr>
          <w:lang w:val="de-AT" w:eastAsia="de-AT"/>
        </w:rPr>
        <w:t xml:space="preserve">und </w:t>
      </w:r>
      <w:r w:rsidR="00561AD3">
        <w:rPr>
          <w:lang w:val="de-AT" w:eastAsia="de-AT"/>
        </w:rPr>
        <w:t>i</w:t>
      </w:r>
      <w:r w:rsidR="004D0D7E">
        <w:rPr>
          <w:lang w:val="de-AT" w:eastAsia="de-AT"/>
        </w:rPr>
        <w:t xml:space="preserve">ntuitiv </w:t>
      </w:r>
      <w:r w:rsidR="00BB5079">
        <w:rPr>
          <w:lang w:val="de-AT" w:eastAsia="de-AT"/>
        </w:rPr>
        <w:t>ist,</w:t>
      </w:r>
      <w:r w:rsidR="00C26151">
        <w:rPr>
          <w:lang w:val="de-AT" w:eastAsia="de-AT"/>
        </w:rPr>
        <w:t xml:space="preserve"> </w:t>
      </w:r>
      <w:r w:rsidR="00555C9F">
        <w:rPr>
          <w:lang w:val="de-AT" w:eastAsia="de-AT"/>
        </w:rPr>
        <w:t>damit ich mi</w:t>
      </w:r>
      <w:r w:rsidR="00E15456">
        <w:rPr>
          <w:lang w:val="de-AT" w:eastAsia="de-AT"/>
        </w:rPr>
        <w:t xml:space="preserve">ch nicht einlernen muss. </w:t>
      </w:r>
    </w:p>
    <w:p w14:paraId="4B53266A" w14:textId="77777777" w:rsidR="00F56663" w:rsidRDefault="00F56663" w:rsidP="00B62C8A">
      <w:pPr>
        <w:rPr>
          <w:lang w:val="de-AT" w:eastAsia="de-AT"/>
        </w:rPr>
      </w:pPr>
    </w:p>
    <w:p w14:paraId="34286BA6" w14:textId="2C0CF97E" w:rsidR="00A40075" w:rsidRPr="00607E59" w:rsidRDefault="0022280A" w:rsidP="00B62C8A">
      <w:pPr>
        <w:rPr>
          <w:sz w:val="32"/>
          <w:szCs w:val="32"/>
          <w:lang w:val="de-AT" w:eastAsia="de-AT"/>
        </w:rPr>
      </w:pPr>
      <w:r>
        <w:rPr>
          <w:lang w:val="de-AT" w:eastAsia="de-AT"/>
        </w:rPr>
        <w:t>Als Helfer möchte ich</w:t>
      </w:r>
      <w:r w:rsidR="00476522">
        <w:rPr>
          <w:lang w:val="de-AT" w:eastAsia="de-AT"/>
        </w:rPr>
        <w:t xml:space="preserve"> nachsehen können</w:t>
      </w:r>
      <w:r w:rsidR="00CC7FE7">
        <w:rPr>
          <w:lang w:val="de-AT" w:eastAsia="de-AT"/>
        </w:rPr>
        <w:t>, wie weit der Drohnenflug fortgeschritten ist, um die verbleibende Strecke und Zeitdauer einzuschätzen</w:t>
      </w:r>
      <w:r w:rsidR="006742BD">
        <w:rPr>
          <w:lang w:val="de-AT" w:eastAsia="de-AT"/>
        </w:rPr>
        <w:t xml:space="preserve">. </w:t>
      </w:r>
    </w:p>
    <w:sectPr w:rsidR="00A40075" w:rsidRPr="00607E59" w:rsidSect="00691EA1">
      <w:headerReference w:type="even" r:id="rId11"/>
      <w:headerReference w:type="default" r:id="rId12"/>
      <w:headerReference w:type="first" r:id="rId13"/>
      <w:type w:val="continuous"/>
      <w:pgSz w:w="11907" w:h="16839"/>
      <w:pgMar w:top="1417" w:right="1417" w:bottom="1134" w:left="1417" w:header="720" w:footer="965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3D05D" w14:textId="77777777" w:rsidR="00B85F09" w:rsidRDefault="00B85F09" w:rsidP="00C31D00">
      <w:r>
        <w:separator/>
      </w:r>
    </w:p>
    <w:p w14:paraId="36FD62C4" w14:textId="77777777" w:rsidR="00B85F09" w:rsidRDefault="00B85F09"/>
  </w:endnote>
  <w:endnote w:type="continuationSeparator" w:id="0">
    <w:p w14:paraId="19D9822A" w14:textId="77777777" w:rsidR="00B85F09" w:rsidRDefault="00B85F09" w:rsidP="00C31D00">
      <w:r>
        <w:continuationSeparator/>
      </w:r>
    </w:p>
    <w:p w14:paraId="48633476" w14:textId="77777777" w:rsidR="00B85F09" w:rsidRDefault="00B85F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ngal Pro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tka Display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BB3D3" w14:textId="77777777" w:rsidR="00B85F09" w:rsidRDefault="00B85F09" w:rsidP="00C31D00">
      <w:r>
        <w:separator/>
      </w:r>
    </w:p>
    <w:p w14:paraId="5D1E7FB7" w14:textId="77777777" w:rsidR="00B85F09" w:rsidRDefault="00B85F09"/>
  </w:footnote>
  <w:footnote w:type="continuationSeparator" w:id="0">
    <w:p w14:paraId="56BBEA79" w14:textId="77777777" w:rsidR="00B85F09" w:rsidRDefault="00B85F09" w:rsidP="00C31D00">
      <w:r>
        <w:separator/>
      </w:r>
    </w:p>
    <w:p w14:paraId="021F19AC" w14:textId="77777777" w:rsidR="00B85F09" w:rsidRDefault="00B85F09"/>
  </w:footnote>
  <w:footnote w:type="continuationNotice" w:id="1">
    <w:p w14:paraId="770F4D5F" w14:textId="77777777" w:rsidR="00B85F09" w:rsidRDefault="00B85F09" w:rsidP="00C31D00">
      <w:r>
        <w:t>(Fortsetzung Fußnote)</w:t>
      </w:r>
    </w:p>
    <w:p w14:paraId="21183305" w14:textId="77777777" w:rsidR="00B85F09" w:rsidRDefault="00B85F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F5BF2" w14:textId="77777777" w:rsidR="00934AB8" w:rsidRDefault="00934AB8" w:rsidP="00C31D00"/>
  <w:p w14:paraId="18B70917" w14:textId="77777777" w:rsidR="00A62015" w:rsidRDefault="00A6201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34975" w14:textId="0B676904" w:rsidR="00A62015" w:rsidRDefault="00A70CA3">
    <w:r w:rsidRPr="00A70CA3">
      <w:drawing>
        <wp:anchor distT="0" distB="0" distL="114300" distR="114300" simplePos="0" relativeHeight="251665408" behindDoc="1" locked="0" layoutInCell="1" allowOverlap="1" wp14:anchorId="5583EB2F" wp14:editId="40E249C2">
          <wp:simplePos x="0" y="0"/>
          <wp:positionH relativeFrom="column">
            <wp:posOffset>5014117</wp:posOffset>
          </wp:positionH>
          <wp:positionV relativeFrom="page">
            <wp:posOffset>261257</wp:posOffset>
          </wp:positionV>
          <wp:extent cx="897890" cy="937895"/>
          <wp:effectExtent l="0" t="0" r="0" b="0"/>
          <wp:wrapNone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890" cy="937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7041">
      <w:fldChar w:fldCharType="begin"/>
    </w:r>
    <w:r w:rsidR="00D67041">
      <w:instrText xml:space="preserve"> STYLEREF  "Überschrift 1"  \* MERGEFORMAT </w:instrText>
    </w:r>
    <w:r w:rsidR="00D67041">
      <w:fldChar w:fldCharType="separate"/>
    </w:r>
    <w:r w:rsidR="00F02F49">
      <w:rPr>
        <w:b/>
        <w:bCs/>
      </w:rPr>
      <w:t>Fehler! Kein Text mit angegebener Formatvorlage im Dokument.</w:t>
    </w:r>
    <w:r w:rsidR="00D67041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0B9F" w14:textId="77777777" w:rsidR="00934AB8" w:rsidRDefault="00934AB8" w:rsidP="00C31D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82A72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9F664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68CF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4CD8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2CE83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F3A52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897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6E11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D049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885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1" w15:restartNumberingAfterBreak="0">
    <w:nsid w:val="20092CAF"/>
    <w:multiLevelType w:val="hybridMultilevel"/>
    <w:tmpl w:val="E7205E76"/>
    <w:lvl w:ilvl="0" w:tplc="E83CEC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F55BBB"/>
    <w:multiLevelType w:val="hybridMultilevel"/>
    <w:tmpl w:val="9DA8DB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  <w:lvlOverride w:ilvl="0">
      <w:lvl w:ilvl="0">
        <w:numFmt w:val="bullet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C8A"/>
    <w:rsid w:val="00004E11"/>
    <w:rsid w:val="000671EC"/>
    <w:rsid w:val="00073D7D"/>
    <w:rsid w:val="00081818"/>
    <w:rsid w:val="000A3B00"/>
    <w:rsid w:val="000A5D67"/>
    <w:rsid w:val="000D3C26"/>
    <w:rsid w:val="000F5D11"/>
    <w:rsid w:val="00112724"/>
    <w:rsid w:val="001158FA"/>
    <w:rsid w:val="00136B71"/>
    <w:rsid w:val="001679FB"/>
    <w:rsid w:val="001C0D5E"/>
    <w:rsid w:val="001E77FB"/>
    <w:rsid w:val="00201986"/>
    <w:rsid w:val="00214C2B"/>
    <w:rsid w:val="0022280A"/>
    <w:rsid w:val="00244DE8"/>
    <w:rsid w:val="00277D22"/>
    <w:rsid w:val="002823F5"/>
    <w:rsid w:val="00297D00"/>
    <w:rsid w:val="002B2C51"/>
    <w:rsid w:val="00372174"/>
    <w:rsid w:val="003943A1"/>
    <w:rsid w:val="003B41E2"/>
    <w:rsid w:val="003B634D"/>
    <w:rsid w:val="003B75F5"/>
    <w:rsid w:val="003F205A"/>
    <w:rsid w:val="003F6186"/>
    <w:rsid w:val="00402F3C"/>
    <w:rsid w:val="00415441"/>
    <w:rsid w:val="00415809"/>
    <w:rsid w:val="00442E67"/>
    <w:rsid w:val="004469EF"/>
    <w:rsid w:val="00451A17"/>
    <w:rsid w:val="00476522"/>
    <w:rsid w:val="00493AB2"/>
    <w:rsid w:val="004A1FB7"/>
    <w:rsid w:val="004A49C5"/>
    <w:rsid w:val="004A530C"/>
    <w:rsid w:val="004A6AEC"/>
    <w:rsid w:val="004B31E9"/>
    <w:rsid w:val="004C53C8"/>
    <w:rsid w:val="004D0D7E"/>
    <w:rsid w:val="004D657D"/>
    <w:rsid w:val="004D7EE1"/>
    <w:rsid w:val="00503109"/>
    <w:rsid w:val="0051189E"/>
    <w:rsid w:val="00513268"/>
    <w:rsid w:val="00545B98"/>
    <w:rsid w:val="00555C9F"/>
    <w:rsid w:val="00561AD3"/>
    <w:rsid w:val="005759FF"/>
    <w:rsid w:val="0059447F"/>
    <w:rsid w:val="005E2FD2"/>
    <w:rsid w:val="00607E59"/>
    <w:rsid w:val="006239A3"/>
    <w:rsid w:val="00644D38"/>
    <w:rsid w:val="00646DF7"/>
    <w:rsid w:val="00666D58"/>
    <w:rsid w:val="006742BD"/>
    <w:rsid w:val="00691EA1"/>
    <w:rsid w:val="006C47F1"/>
    <w:rsid w:val="006D4B49"/>
    <w:rsid w:val="006D79BE"/>
    <w:rsid w:val="00706602"/>
    <w:rsid w:val="0073215B"/>
    <w:rsid w:val="00762723"/>
    <w:rsid w:val="00771828"/>
    <w:rsid w:val="00786C47"/>
    <w:rsid w:val="0079504C"/>
    <w:rsid w:val="007A35E0"/>
    <w:rsid w:val="007B235D"/>
    <w:rsid w:val="007B5A7D"/>
    <w:rsid w:val="007C1E8F"/>
    <w:rsid w:val="008437DB"/>
    <w:rsid w:val="00845F73"/>
    <w:rsid w:val="00852B46"/>
    <w:rsid w:val="0088121C"/>
    <w:rsid w:val="008B2347"/>
    <w:rsid w:val="008F5064"/>
    <w:rsid w:val="0090533C"/>
    <w:rsid w:val="0091498D"/>
    <w:rsid w:val="009177E9"/>
    <w:rsid w:val="00934AB8"/>
    <w:rsid w:val="00961BFE"/>
    <w:rsid w:val="00981190"/>
    <w:rsid w:val="009A4C12"/>
    <w:rsid w:val="009E135D"/>
    <w:rsid w:val="009E258B"/>
    <w:rsid w:val="009E4834"/>
    <w:rsid w:val="009E632C"/>
    <w:rsid w:val="009F3179"/>
    <w:rsid w:val="00A13DEF"/>
    <w:rsid w:val="00A15406"/>
    <w:rsid w:val="00A23BE6"/>
    <w:rsid w:val="00A30B71"/>
    <w:rsid w:val="00A40075"/>
    <w:rsid w:val="00A51E1B"/>
    <w:rsid w:val="00A57B81"/>
    <w:rsid w:val="00A61A20"/>
    <w:rsid w:val="00A62015"/>
    <w:rsid w:val="00A70CA3"/>
    <w:rsid w:val="00A86C3B"/>
    <w:rsid w:val="00A9454E"/>
    <w:rsid w:val="00A955CC"/>
    <w:rsid w:val="00A97AFD"/>
    <w:rsid w:val="00AD7FA6"/>
    <w:rsid w:val="00AE47E7"/>
    <w:rsid w:val="00AF3346"/>
    <w:rsid w:val="00AF620A"/>
    <w:rsid w:val="00B62A9C"/>
    <w:rsid w:val="00B62C8A"/>
    <w:rsid w:val="00B85F09"/>
    <w:rsid w:val="00BA479C"/>
    <w:rsid w:val="00BB27EE"/>
    <w:rsid w:val="00BB5079"/>
    <w:rsid w:val="00BB68B9"/>
    <w:rsid w:val="00BD001F"/>
    <w:rsid w:val="00BD6CC6"/>
    <w:rsid w:val="00C17613"/>
    <w:rsid w:val="00C26151"/>
    <w:rsid w:val="00C31D00"/>
    <w:rsid w:val="00C9409A"/>
    <w:rsid w:val="00C947CE"/>
    <w:rsid w:val="00CC2A67"/>
    <w:rsid w:val="00CC7FE7"/>
    <w:rsid w:val="00CF3F8D"/>
    <w:rsid w:val="00D03068"/>
    <w:rsid w:val="00D35F55"/>
    <w:rsid w:val="00D67041"/>
    <w:rsid w:val="00D70F31"/>
    <w:rsid w:val="00D71C96"/>
    <w:rsid w:val="00D810B0"/>
    <w:rsid w:val="00DA7184"/>
    <w:rsid w:val="00E02AEB"/>
    <w:rsid w:val="00E15456"/>
    <w:rsid w:val="00E23605"/>
    <w:rsid w:val="00E55A4A"/>
    <w:rsid w:val="00E70798"/>
    <w:rsid w:val="00E72921"/>
    <w:rsid w:val="00EF1692"/>
    <w:rsid w:val="00F02CE8"/>
    <w:rsid w:val="00F02F49"/>
    <w:rsid w:val="00F0569F"/>
    <w:rsid w:val="00F0665D"/>
    <w:rsid w:val="00F06A80"/>
    <w:rsid w:val="00F420E0"/>
    <w:rsid w:val="00F5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8CCDF3"/>
  <w15:docId w15:val="{08EA8C5F-FF81-49F9-8751-0C2AC968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A70CA3"/>
    <w:pPr>
      <w:jc w:val="both"/>
    </w:pPr>
    <w:rPr>
      <w:rFonts w:ascii="Mangal Pro" w:eastAsia="Yu Gothic UI" w:hAnsi="Mangal Pro" w:cs="Garamond"/>
      <w:noProof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A4C12"/>
    <w:pPr>
      <w:keepNext/>
      <w:keepLines/>
      <w:spacing w:after="240" w:line="240" w:lineRule="atLeast"/>
      <w:jc w:val="left"/>
      <w:outlineLvl w:val="0"/>
    </w:pPr>
    <w:rPr>
      <w:rFonts w:cs="Times New Roman"/>
      <w:b/>
      <w:smallCaps/>
      <w:spacing w:val="20"/>
      <w:kern w:val="16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9A4C12"/>
    <w:pPr>
      <w:keepNext/>
      <w:keepLines/>
      <w:spacing w:after="180" w:line="240" w:lineRule="atLeast"/>
      <w:jc w:val="left"/>
      <w:outlineLvl w:val="1"/>
    </w:pPr>
    <w:rPr>
      <w:rFonts w:cs="Times New Roman"/>
      <w:b/>
      <w:spacing w:val="10"/>
      <w:kern w:val="20"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9A4C12"/>
    <w:pPr>
      <w:keepNext/>
      <w:keepLines/>
      <w:spacing w:before="240" w:after="180" w:line="240" w:lineRule="atLeast"/>
      <w:jc w:val="left"/>
      <w:outlineLvl w:val="2"/>
    </w:pPr>
    <w:rPr>
      <w:rFonts w:cs="Times New Roman"/>
      <w:kern w:val="2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berschrift5">
    <w:name w:val="heading 5"/>
    <w:basedOn w:val="Standard"/>
    <w:next w:val="Standard"/>
    <w:link w:val="berschrift5Zchn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berschrift6">
    <w:name w:val="heading 6"/>
    <w:basedOn w:val="Standard"/>
    <w:next w:val="Standard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berschrift7">
    <w:name w:val="heading 7"/>
    <w:basedOn w:val="Standard"/>
    <w:next w:val="Standard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berschrift8">
    <w:name w:val="heading 8"/>
    <w:basedOn w:val="Standard"/>
    <w:next w:val="Standard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berschrift9">
    <w:name w:val="heading 9"/>
    <w:basedOn w:val="Standard"/>
    <w:next w:val="Standard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qFormat/>
    <w:rsid w:val="00D35F55"/>
    <w:pPr>
      <w:spacing w:before="240" w:after="240"/>
      <w:ind w:firstLine="357"/>
    </w:pPr>
  </w:style>
  <w:style w:type="paragraph" w:styleId="Index1">
    <w:name w:val="index 1"/>
    <w:basedOn w:val="Standard"/>
    <w:semiHidden/>
    <w:rPr>
      <w:sz w:val="21"/>
      <w:szCs w:val="21"/>
    </w:rPr>
  </w:style>
  <w:style w:type="paragraph" w:styleId="Index2">
    <w:name w:val="index 2"/>
    <w:basedOn w:val="Standard"/>
    <w:semiHidden/>
    <w:pPr>
      <w:ind w:hanging="240"/>
    </w:pPr>
    <w:rPr>
      <w:sz w:val="21"/>
      <w:szCs w:val="21"/>
    </w:rPr>
  </w:style>
  <w:style w:type="paragraph" w:styleId="Index3">
    <w:name w:val="index 3"/>
    <w:basedOn w:val="Standard"/>
    <w:semiHidden/>
    <w:pPr>
      <w:ind w:left="480" w:hanging="240"/>
    </w:pPr>
    <w:rPr>
      <w:sz w:val="21"/>
      <w:szCs w:val="21"/>
    </w:rPr>
  </w:style>
  <w:style w:type="paragraph" w:styleId="Index4">
    <w:name w:val="index 4"/>
    <w:basedOn w:val="Standard"/>
    <w:semiHidden/>
    <w:pPr>
      <w:ind w:left="600" w:hanging="240"/>
    </w:pPr>
    <w:rPr>
      <w:sz w:val="21"/>
      <w:szCs w:val="21"/>
    </w:rPr>
  </w:style>
  <w:style w:type="paragraph" w:styleId="Index5">
    <w:name w:val="index 5"/>
    <w:basedOn w:val="Standard"/>
    <w:semiHidden/>
    <w:pPr>
      <w:ind w:left="840"/>
    </w:pPr>
    <w:rPr>
      <w:sz w:val="21"/>
      <w:szCs w:val="21"/>
    </w:rPr>
  </w:style>
  <w:style w:type="paragraph" w:styleId="Verzeichnis3">
    <w:name w:val="toc 3"/>
    <w:basedOn w:val="Standard"/>
    <w:uiPriority w:val="39"/>
    <w:pPr>
      <w:tabs>
        <w:tab w:val="right" w:leader="dot" w:pos="5040"/>
      </w:tabs>
    </w:pPr>
    <w:rPr>
      <w:i/>
    </w:rPr>
  </w:style>
  <w:style w:type="paragraph" w:styleId="Verzeichnis4">
    <w:name w:val="toc 4"/>
    <w:basedOn w:val="Standard"/>
    <w:semiHidden/>
    <w:pPr>
      <w:tabs>
        <w:tab w:val="right" w:leader="dot" w:pos="5040"/>
      </w:tabs>
    </w:pPr>
    <w:rPr>
      <w:i/>
    </w:rPr>
  </w:style>
  <w:style w:type="paragraph" w:styleId="Verzeichnis5">
    <w:name w:val="toc 5"/>
    <w:basedOn w:val="Standard"/>
    <w:semiHidden/>
    <w:rPr>
      <w:i/>
    </w:rPr>
  </w:style>
  <w:style w:type="paragraph" w:styleId="Funotentext">
    <w:name w:val="footnote text"/>
    <w:basedOn w:val="Standard"/>
    <w:semiHidden/>
  </w:style>
  <w:style w:type="paragraph" w:styleId="Kommentartext">
    <w:name w:val="annotation text"/>
    <w:basedOn w:val="Standard"/>
    <w:link w:val="KommentartextZchn"/>
    <w:semiHidden/>
  </w:style>
  <w:style w:type="paragraph" w:styleId="Indexberschrift">
    <w:name w:val="index heading"/>
    <w:basedOn w:val="Standard"/>
    <w:next w:val="Index1"/>
    <w:semiHidden/>
    <w:pPr>
      <w:spacing w:line="480" w:lineRule="atLeast"/>
    </w:pPr>
    <w:rPr>
      <w:spacing w:val="-5"/>
      <w:sz w:val="28"/>
      <w:szCs w:val="28"/>
    </w:rPr>
  </w:style>
  <w:style w:type="paragraph" w:styleId="Abbildungsverzeichnis">
    <w:name w:val="table of figures"/>
    <w:basedOn w:val="Standard"/>
    <w:semiHidden/>
  </w:style>
  <w:style w:type="paragraph" w:styleId="Endnotentext">
    <w:name w:val="endnote text"/>
    <w:basedOn w:val="Standard"/>
    <w:semiHidden/>
  </w:style>
  <w:style w:type="paragraph" w:styleId="Rechtsgrundlagenverzeichnis">
    <w:name w:val="table of authorities"/>
    <w:basedOn w:val="Standard"/>
    <w:semiHidden/>
    <w:pPr>
      <w:tabs>
        <w:tab w:val="right" w:leader="dot" w:pos="7560"/>
      </w:tabs>
    </w:pPr>
  </w:style>
  <w:style w:type="paragraph" w:styleId="Makrotext">
    <w:name w:val="macro"/>
    <w:basedOn w:val="Standard"/>
    <w:semiHidden/>
    <w:rsid w:val="00D35F55"/>
    <w:rPr>
      <w:rFonts w:ascii="Courier New" w:hAnsi="Courier New" w:cs="Courier New"/>
    </w:rPr>
  </w:style>
  <w:style w:type="paragraph" w:styleId="RGV-berschrift">
    <w:name w:val="toa heading"/>
    <w:basedOn w:val="Standard"/>
    <w:next w:val="Rechtsgrundlagenverzeichnis"/>
    <w:semiHidden/>
    <w:pPr>
      <w:keepNext/>
      <w:spacing w:line="720" w:lineRule="atLeast"/>
    </w:pPr>
    <w:rPr>
      <w:caps/>
      <w:spacing w:val="-10"/>
      <w:kern w:val="28"/>
    </w:rPr>
  </w:style>
  <w:style w:type="character" w:styleId="Funotenzeichen">
    <w:name w:val="footnote reference"/>
    <w:semiHidden/>
    <w:rPr>
      <w:vertAlign w:val="superscript"/>
    </w:rPr>
  </w:style>
  <w:style w:type="character" w:styleId="Kommentarzeichen">
    <w:name w:val="annotation reference"/>
    <w:semiHidden/>
    <w:rPr>
      <w:sz w:val="16"/>
    </w:rPr>
  </w:style>
  <w:style w:type="character" w:styleId="Endnotenzeichen">
    <w:name w:val="endnote reference"/>
    <w:semiHidden/>
    <w:rPr>
      <w:vertAlign w:val="superscript"/>
    </w:rPr>
  </w:style>
  <w:style w:type="table" w:customStyle="1" w:styleId="NormaleTabelle1">
    <w:name w:val="Normale Tabel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545B98"/>
    <w:rPr>
      <w:color w:val="808080"/>
    </w:rPr>
  </w:style>
  <w:style w:type="paragraph" w:customStyle="1" w:styleId="Titel1">
    <w:name w:val="Titel 1"/>
    <w:basedOn w:val="Standard"/>
    <w:rsid w:val="009A4C12"/>
    <w:pPr>
      <w:keepNext/>
      <w:keepLines/>
      <w:pBdr>
        <w:bottom w:val="single" w:sz="4" w:space="1" w:color="auto"/>
      </w:pBdr>
      <w:spacing w:before="480" w:after="240" w:line="720" w:lineRule="atLeast"/>
      <w:jc w:val="center"/>
    </w:pPr>
    <w:rPr>
      <w:rFonts w:ascii="Candara" w:hAnsi="Candara" w:cs="Times New Roman"/>
      <w:caps/>
      <w:spacing w:val="65"/>
      <w:kern w:val="20"/>
      <w:sz w:val="64"/>
      <w:szCs w:val="20"/>
      <w:lang w:bidi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F02CE8"/>
    <w:rPr>
      <w:rFonts w:ascii="Garamond" w:hAnsi="Garamond" w:cs="Garamond"/>
      <w:sz w:val="22"/>
      <w:szCs w:val="22"/>
      <w:lang w:val="de-DE" w:eastAsia="de-DE"/>
    </w:rPr>
  </w:style>
  <w:style w:type="paragraph" w:customStyle="1" w:styleId="Code">
    <w:name w:val="Code"/>
    <w:basedOn w:val="Standard"/>
    <w:qFormat/>
    <w:rsid w:val="00CF3F8D"/>
    <w:pPr>
      <w:spacing w:after="240" w:line="240" w:lineRule="atLeast"/>
      <w:contextualSpacing/>
      <w:jc w:val="left"/>
    </w:pPr>
    <w:rPr>
      <w:rFonts w:ascii="Courier New" w:hAnsi="Courier New"/>
      <w:lang w:val="de-AT" w:eastAsia="de-AT"/>
    </w:rPr>
  </w:style>
  <w:style w:type="paragraph" w:customStyle="1" w:styleId="Titel2">
    <w:name w:val="Titel 2"/>
    <w:basedOn w:val="Standard"/>
    <w:next w:val="Standard"/>
    <w:qFormat/>
    <w:rsid w:val="00D35F55"/>
    <w:pPr>
      <w:keepNext/>
      <w:keepLines/>
      <w:spacing w:before="140"/>
      <w:jc w:val="left"/>
    </w:pPr>
    <w:rPr>
      <w:caps/>
      <w:spacing w:val="60"/>
      <w:kern w:val="20"/>
      <w:sz w:val="44"/>
      <w:szCs w:val="44"/>
    </w:rPr>
  </w:style>
  <w:style w:type="character" w:customStyle="1" w:styleId="berschrift1Zchn">
    <w:name w:val="Überschrift 1 Zchn"/>
    <w:basedOn w:val="Absatz-Standardschriftart"/>
    <w:link w:val="berschrift1"/>
    <w:rsid w:val="009A4C12"/>
    <w:rPr>
      <w:rFonts w:ascii="Mangal Pro" w:eastAsia="Yu Gothic UI" w:hAnsi="Mangal Pro"/>
      <w:b/>
      <w:smallCaps/>
      <w:noProof/>
      <w:spacing w:val="20"/>
      <w:kern w:val="16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9A4C12"/>
    <w:rPr>
      <w:rFonts w:ascii="Mangal Pro" w:eastAsia="Yu Gothic UI" w:hAnsi="Mangal Pro"/>
      <w:b/>
      <w:noProof/>
      <w:spacing w:val="10"/>
      <w:kern w:val="20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9A4C12"/>
    <w:rPr>
      <w:rFonts w:ascii="Mangal Pro" w:eastAsia="Yu Gothic UI" w:hAnsi="Mangal Pro"/>
      <w:noProof/>
      <w:kern w:val="20"/>
      <w:sz w:val="24"/>
      <w:szCs w:val="24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AE47E7"/>
    <w:rPr>
      <w:rFonts w:ascii="Garamond" w:hAnsi="Garamond"/>
      <w:i/>
      <w:spacing w:val="5"/>
      <w:kern w:val="20"/>
      <w:sz w:val="24"/>
      <w:szCs w:val="24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AE47E7"/>
    <w:rPr>
      <w:rFonts w:ascii="Garamond" w:hAnsi="Garamond"/>
      <w:b/>
      <w:kern w:val="20"/>
      <w:sz w:val="22"/>
      <w:szCs w:val="22"/>
      <w:lang w:val="de-DE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F3F8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F3F8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F3F8D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F3F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noProof w:val="0"/>
      <w:sz w:val="20"/>
      <w:szCs w:val="20"/>
      <w:lang w:val="de-AT"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F3F8D"/>
    <w:rPr>
      <w:rFonts w:ascii="Courier New" w:hAnsi="Courier New" w:cs="Courier New"/>
      <w:lang w:val="de-AT" w:eastAsia="de-AT"/>
    </w:rPr>
  </w:style>
  <w:style w:type="paragraph" w:customStyle="1" w:styleId="TitelblattUntertitel">
    <w:name w:val="Titelblatt Untertitel"/>
    <w:basedOn w:val="Standard"/>
    <w:qFormat/>
    <w:rsid w:val="00297D00"/>
    <w:pPr>
      <w:jc w:val="center"/>
    </w:pPr>
    <w:rPr>
      <w:sz w:val="32"/>
    </w:rPr>
  </w:style>
  <w:style w:type="paragraph" w:customStyle="1" w:styleId="TitelblattAngaben2">
    <w:name w:val="Titelblatt Angaben 2"/>
    <w:basedOn w:val="TitelblattAngaben"/>
    <w:qFormat/>
    <w:rsid w:val="009A4C12"/>
    <w:rPr>
      <w:caps w:val="0"/>
      <w:sz w:val="24"/>
      <w:szCs w:val="24"/>
    </w:rPr>
  </w:style>
  <w:style w:type="paragraph" w:customStyle="1" w:styleId="TitelblattAngaben">
    <w:name w:val="Titelblatt Angaben"/>
    <w:basedOn w:val="Standard"/>
    <w:qFormat/>
    <w:rsid w:val="009A4C12"/>
    <w:pPr>
      <w:spacing w:before="240" w:after="240"/>
      <w:jc w:val="center"/>
    </w:pPr>
    <w:rPr>
      <w:caps/>
      <w14:numForm w14:val="lining"/>
    </w:rPr>
  </w:style>
  <w:style w:type="paragraph" w:styleId="Fuzeile">
    <w:name w:val="footer"/>
    <w:basedOn w:val="Standard"/>
    <w:link w:val="FuzeileZchn"/>
    <w:uiPriority w:val="99"/>
    <w:semiHidden/>
    <w:unhideWhenUsed/>
    <w:rsid w:val="0098119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81190"/>
    <w:rPr>
      <w:rFonts w:ascii="Sitka Display" w:eastAsia="Yu Gothic UI" w:hAnsi="Sitka Display" w:cs="Garamond"/>
      <w:noProof/>
      <w:sz w:val="22"/>
      <w:szCs w:val="22"/>
      <w:lang w:val="de-DE" w:eastAsia="de-DE"/>
    </w:rPr>
  </w:style>
  <w:style w:type="paragraph" w:styleId="Kopfzeile">
    <w:name w:val="header"/>
    <w:basedOn w:val="Standard"/>
    <w:link w:val="KopfzeileZchn"/>
    <w:unhideWhenUsed/>
    <w:rsid w:val="00A70CA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A70CA3"/>
    <w:rPr>
      <w:rFonts w:ascii="Sitka Display" w:eastAsia="Yu Gothic UI" w:hAnsi="Sitka Display" w:cs="Garamond"/>
      <w:noProof/>
      <w:sz w:val="22"/>
      <w:szCs w:val="22"/>
      <w:lang w:val="de-DE" w:eastAsia="de-DE"/>
    </w:rPr>
  </w:style>
  <w:style w:type="character" w:styleId="Hervorhebung">
    <w:name w:val="Emphasis"/>
    <w:basedOn w:val="Absatz-Standardschriftart"/>
    <w:qFormat/>
    <w:rsid w:val="00A70C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emens\Schulzentrum%20Ybbs\Diplomarbeit%20-%20General\Formatvorlag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958E47FE6E6847B379ADC75A072263" ma:contentTypeVersion="11" ma:contentTypeDescription="Ein neues Dokument erstellen." ma:contentTypeScope="" ma:versionID="a18a01c785190c44a11aa9f13dbde11e">
  <xsd:schema xmlns:xsd="http://www.w3.org/2001/XMLSchema" xmlns:xs="http://www.w3.org/2001/XMLSchema" xmlns:p="http://schemas.microsoft.com/office/2006/metadata/properties" xmlns:ns2="8aa7c06b-c4d8-4c77-ab11-453033cf906d" targetNamespace="http://schemas.microsoft.com/office/2006/metadata/properties" ma:root="true" ma:fieldsID="5cdaf7ba4399c3ea115f0ce31631ba9a" ns2:_="">
    <xsd:import namespace="8aa7c06b-c4d8-4c77-ab11-453033cf9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a7c06b-c4d8-4c77-ab11-453033cf90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5BD42-1517-4EE6-90D2-C2A00D7454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777177-24F6-4E12-B4B6-67D3987C50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a7c06b-c4d8-4c77-ab11-453033cf90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5EEA49-02AD-4362-B240-7439D043EA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EB22D6-18D1-4D0D-8956-646F08B5C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C:\Users\Clemens\Schulzentrum Ybbs\Diplomarbeit - General\Formatvorlage.dotx</Template>
  <TotalTime>0</TotalTime>
  <Pages>1</Pages>
  <Words>135</Words>
  <Characters>856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[FIRMENNAME]</vt:lpstr>
    </vt:vector>
  </TitlesOfParts>
  <Manager/>
  <Company>Microsoft Corporation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STROBL Maximilian</cp:lastModifiedBy>
  <cp:revision>159</cp:revision>
  <dcterms:created xsi:type="dcterms:W3CDTF">2021-11-04T11:46:00Z</dcterms:created>
  <dcterms:modified xsi:type="dcterms:W3CDTF">2022-02-20T12:47:00Z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TC010178171031</vt:lpwstr>
  </property>
  <property fmtid="{D5CDD505-2E9C-101B-9397-08002B2CF9AE}" pid="3" name="InternalTags">
    <vt:lpwstr/>
  </property>
  <property fmtid="{D5CDD505-2E9C-101B-9397-08002B2CF9AE}" pid="4" name="ContentTypeId">
    <vt:lpwstr>0x01010028958E47FE6E6847B379ADC75A072263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13796800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